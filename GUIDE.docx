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C3" w:rsidRDefault="007D4369">
      <w:pPr>
        <w:pStyle w:val="Logo"/>
        <w:spacing w:before="480" w:after="480"/>
      </w:pPr>
      <w:r>
        <w:drawing>
          <wp:inline distT="0" distB="0" distL="0" distR="0">
            <wp:extent cx="5943600" cy="976449"/>
            <wp:effectExtent l="0" t="0" r="0" b="0"/>
            <wp:docPr id="3" name="Picture 3" descr="Danske Bank logo, log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ske Bank logo, logo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le"/>
        <w:tag w:val=""/>
        <w:id w:val="2007550668"/>
        <w:placeholder>
          <w:docPart w:val="BA58D4F08A26457A872CF0B7F5901A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5301C3" w:rsidRDefault="00BE1BC0">
          <w:pPr>
            <w:pStyle w:val="Title"/>
          </w:pPr>
          <w:r>
            <w:t>Custom Web Server</w:t>
          </w:r>
        </w:p>
      </w:sdtContent>
    </w:sdt>
    <w:p w:rsidR="005301C3" w:rsidRDefault="00E7735C">
      <w:pPr>
        <w:pStyle w:val="Subtitle"/>
      </w:pPr>
      <w:r>
        <w:t xml:space="preserve">Version </w:t>
      </w:r>
      <w:r w:rsidR="007D4369">
        <w:t>1.0</w:t>
      </w:r>
    </w:p>
    <w:sdt>
      <w:sdtPr>
        <w:alias w:val="Date"/>
        <w:tag w:val=""/>
        <w:id w:val="-1227291899"/>
        <w:placeholder>
          <w:docPart w:val="4D0477542A4E44E1B8FBCAD95FEB9E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6-1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301C3" w:rsidRDefault="007D4369">
          <w:pPr>
            <w:pStyle w:val="Subtitle"/>
          </w:pPr>
          <w:r>
            <w:t>June 18, 2017</w:t>
          </w:r>
        </w:p>
      </w:sdtContent>
    </w:sdt>
    <w:p w:rsidR="005301C3" w:rsidRDefault="00E7735C">
      <w:pPr>
        <w:pStyle w:val="Heading3"/>
      </w:pPr>
      <w:r>
        <w:t>Presented by</w:t>
      </w:r>
      <w:r>
        <w:br/>
      </w:r>
      <w:sdt>
        <w:sdtPr>
          <w:alias w:val="Name"/>
          <w:tag w:val=""/>
          <w:id w:val="-413481653"/>
          <w:placeholder>
            <w:docPart w:val="61C3808922214227A9BADE04C2CBA1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D4369">
            <w:t>Eren Çetin</w:t>
          </w:r>
        </w:sdtContent>
      </w:sdt>
    </w:p>
    <w:p w:rsidR="005301C3" w:rsidRDefault="005301C3">
      <w:pPr>
        <w:sectPr w:rsidR="005301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695DB53B897A4EEDB01E2D1D38B493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5301C3" w:rsidRDefault="00BE1BC0">
          <w:pPr>
            <w:pStyle w:val="Heading1"/>
          </w:pPr>
          <w:r>
            <w:t>Custom Web Server</w:t>
          </w:r>
        </w:p>
      </w:sdtContent>
    </w:sdt>
    <w:p w:rsidR="005301C3" w:rsidRDefault="00636FAD">
      <w:pPr>
        <w:pStyle w:val="Heading2"/>
      </w:pPr>
      <w:r>
        <w:t xml:space="preserve">To </w:t>
      </w:r>
      <w:r w:rsidR="00193DDE">
        <w:t>Run</w:t>
      </w:r>
      <w:r>
        <w:t xml:space="preserve"> Our Custom Web Server</w:t>
      </w:r>
    </w:p>
    <w:p w:rsidR="000A7AD3" w:rsidRPr="000A7AD3" w:rsidRDefault="000A7AD3" w:rsidP="000A7A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Minimum Framework 4.5 or higher version must be installed.</w:t>
      </w:r>
    </w:p>
    <w:p w:rsidR="00193DDE" w:rsidRPr="000A7AD3" w:rsidRDefault="00636FAD" w:rsidP="000A7A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Cs/>
        </w:rPr>
      </w:pPr>
      <w:r w:rsidRPr="000A7AD3">
        <w:rPr>
          <w:rFonts w:asciiTheme="majorHAnsi" w:hAnsiTheme="majorHAnsi" w:cstheme="majorHAnsi"/>
          <w:iCs/>
        </w:rPr>
        <w:t>For default usage</w:t>
      </w:r>
      <w:r w:rsidR="00372F9E" w:rsidRPr="000A7AD3">
        <w:rPr>
          <w:rFonts w:asciiTheme="majorHAnsi" w:hAnsiTheme="majorHAnsi" w:cstheme="majorHAnsi"/>
          <w:iCs/>
        </w:rPr>
        <w:t>,</w:t>
      </w:r>
      <w:r w:rsidRPr="000A7AD3">
        <w:rPr>
          <w:rFonts w:asciiTheme="majorHAnsi" w:hAnsiTheme="majorHAnsi" w:cstheme="majorHAnsi"/>
          <w:iCs/>
        </w:rPr>
        <w:t xml:space="preserve"> we set default web path of Custom Web Server as ‘C:\\web\’</w:t>
      </w:r>
      <w:r w:rsidR="00193DDE" w:rsidRPr="000A7AD3">
        <w:rPr>
          <w:rFonts w:asciiTheme="majorHAnsi" w:hAnsiTheme="majorHAnsi" w:cstheme="majorHAnsi"/>
          <w:iCs/>
        </w:rPr>
        <w:t>. You might copy your html files</w:t>
      </w:r>
      <w:r w:rsidRPr="000A7AD3">
        <w:rPr>
          <w:rFonts w:asciiTheme="majorHAnsi" w:hAnsiTheme="majorHAnsi" w:cstheme="majorHAnsi"/>
          <w:iCs/>
        </w:rPr>
        <w:t xml:space="preserve"> into this folder. Or you can specify a new path.</w:t>
      </w:r>
      <w:r w:rsidR="000A7AD3">
        <w:rPr>
          <w:rFonts w:asciiTheme="majorHAnsi" w:hAnsiTheme="majorHAnsi" w:cstheme="majorHAnsi"/>
          <w:iCs/>
        </w:rPr>
        <w:t xml:space="preserve"> </w:t>
      </w:r>
      <w:r w:rsidR="00193DDE" w:rsidRPr="000A7AD3">
        <w:rPr>
          <w:rFonts w:asciiTheme="majorHAnsi" w:hAnsiTheme="majorHAnsi" w:cstheme="majorHAnsi"/>
          <w:iCs/>
        </w:rPr>
        <w:t>You specify your port number and web server root path into application config file (</w:t>
      </w:r>
      <w:proofErr w:type="spellStart"/>
      <w:r w:rsidR="00193DDE" w:rsidRPr="000A7AD3">
        <w:rPr>
          <w:rFonts w:asciiTheme="majorHAnsi" w:hAnsiTheme="majorHAnsi" w:cstheme="majorHAnsi"/>
          <w:iCs/>
        </w:rPr>
        <w:t>DanskeWebServer.exe.config</w:t>
      </w:r>
      <w:proofErr w:type="spellEnd"/>
      <w:r w:rsidR="00193DDE" w:rsidRPr="000A7AD3">
        <w:rPr>
          <w:rFonts w:asciiTheme="majorHAnsi" w:hAnsiTheme="majorHAnsi" w:cstheme="majorHAnsi"/>
          <w:iCs/>
        </w:rPr>
        <w:t>).</w:t>
      </w:r>
    </w:p>
    <w:p w:rsidR="005301C3" w:rsidRPr="000A7AD3" w:rsidRDefault="00193DDE" w:rsidP="000A7A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noProof/>
        </w:rPr>
        <w:drawing>
          <wp:inline distT="0" distB="0" distL="0" distR="0" wp14:anchorId="5BEDE210" wp14:editId="405185BE">
            <wp:extent cx="594360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FAD" w:rsidRPr="000A7AD3">
        <w:rPr>
          <w:rFonts w:asciiTheme="majorHAnsi" w:hAnsiTheme="majorHAnsi" w:cstheme="majorHAnsi"/>
          <w:i/>
          <w:color w:val="FF0000"/>
        </w:rPr>
        <w:t>Yo</w:t>
      </w:r>
      <w:r w:rsidR="00636FAD" w:rsidRPr="000A7AD3">
        <w:rPr>
          <w:rFonts w:asciiTheme="majorHAnsi" w:hAnsiTheme="majorHAnsi" w:cstheme="majorHAnsi"/>
          <w:i/>
          <w:iCs/>
          <w:color w:val="FF0000"/>
        </w:rPr>
        <w:t>u must run our console application (DanskeWebServer.exe) as administrator.</w:t>
      </w:r>
    </w:p>
    <w:p w:rsidR="00636FAD" w:rsidRDefault="00636FAD" w:rsidP="000A7AD3">
      <w:pPr>
        <w:pStyle w:val="ListParagraph"/>
        <w:numPr>
          <w:ilvl w:val="0"/>
          <w:numId w:val="1"/>
        </w:numPr>
        <w:rPr>
          <w:rStyle w:val="PlaceholderText"/>
        </w:rPr>
      </w:pPr>
      <w:r>
        <w:rPr>
          <w:noProof/>
        </w:rPr>
        <w:drawing>
          <wp:inline distT="0" distB="0" distL="0" distR="0" wp14:anchorId="6A973D40" wp14:editId="258044B0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AD" w:rsidRDefault="00636FAD" w:rsidP="00636FAD">
      <w:pPr>
        <w:rPr>
          <w:rStyle w:val="PlaceholderText"/>
        </w:rPr>
      </w:pPr>
    </w:p>
    <w:p w:rsidR="00636FAD" w:rsidRDefault="00636FAD" w:rsidP="00636FAD"/>
    <w:p w:rsidR="005301C3" w:rsidRDefault="004252E2">
      <w:pPr>
        <w:pStyle w:val="Heading2"/>
      </w:pPr>
      <w:r>
        <w:t>Logging</w:t>
      </w:r>
    </w:p>
    <w:p w:rsidR="005301C3" w:rsidRPr="000A7AD3" w:rsidRDefault="003877DC" w:rsidP="000A7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bookmarkStart w:id="0" w:name="_GoBack"/>
      <w:r w:rsidRPr="000A7AD3">
        <w:rPr>
          <w:rFonts w:asciiTheme="majorHAnsi" w:hAnsiTheme="majorHAnsi" w:cstheme="majorHAnsi"/>
        </w:rPr>
        <w:t xml:space="preserve">Our application has a simple logging mechanism. Log are written into application path. The name of the log files formatted with date information </w:t>
      </w:r>
      <w:proofErr w:type="gramStart"/>
      <w:r w:rsidRPr="000A7AD3">
        <w:rPr>
          <w:rFonts w:asciiTheme="majorHAnsi" w:hAnsiTheme="majorHAnsi" w:cstheme="majorHAnsi"/>
        </w:rPr>
        <w:t>such :</w:t>
      </w:r>
      <w:proofErr w:type="gramEnd"/>
      <w:r w:rsidRPr="000A7AD3">
        <w:rPr>
          <w:rFonts w:asciiTheme="majorHAnsi" w:hAnsiTheme="majorHAnsi" w:cstheme="majorHAnsi"/>
        </w:rPr>
        <w:t xml:space="preserve"> YYYMMDD.tx</w:t>
      </w:r>
      <w:r w:rsidR="00CB14C4" w:rsidRPr="000A7AD3">
        <w:rPr>
          <w:rFonts w:asciiTheme="majorHAnsi" w:hAnsiTheme="majorHAnsi" w:cstheme="majorHAnsi"/>
        </w:rPr>
        <w:t>t</w:t>
      </w:r>
      <w:r w:rsidRPr="000A7AD3">
        <w:rPr>
          <w:rFonts w:asciiTheme="majorHAnsi" w:hAnsiTheme="majorHAnsi" w:cstheme="majorHAnsi"/>
        </w:rPr>
        <w:t xml:space="preserve"> (</w:t>
      </w:r>
      <w:r w:rsidR="00CB14C4" w:rsidRPr="000A7AD3">
        <w:rPr>
          <w:rFonts w:asciiTheme="majorHAnsi" w:hAnsiTheme="majorHAnsi" w:cstheme="majorHAnsi"/>
        </w:rPr>
        <w:t>20170618</w:t>
      </w:r>
      <w:r w:rsidRPr="000A7AD3">
        <w:rPr>
          <w:rFonts w:asciiTheme="majorHAnsi" w:hAnsiTheme="majorHAnsi" w:cstheme="majorHAnsi"/>
        </w:rPr>
        <w:t>)</w:t>
      </w:r>
      <w:r w:rsidR="00CB14C4" w:rsidRPr="000A7AD3">
        <w:rPr>
          <w:rFonts w:asciiTheme="majorHAnsi" w:hAnsiTheme="majorHAnsi" w:cstheme="majorHAnsi"/>
        </w:rPr>
        <w:t>.</w:t>
      </w:r>
    </w:p>
    <w:bookmarkEnd w:id="0" w:displacedByCustomXml="next"/>
    <w:sdt>
      <w:sdtPr>
        <w:id w:val="1518500065"/>
        <w:placeholder>
          <w:docPart w:val="92EFCF70B42C4FB0B161133655BE6231"/>
        </w:placeholder>
        <w:temporary/>
        <w15:appearance w15:val="hidden"/>
      </w:sdtPr>
      <w:sdtEndPr/>
      <w:sdtContent>
        <w:p w:rsidR="005301C3" w:rsidRDefault="00CB14C4" w:rsidP="00CB14C4">
          <w:r>
            <w:rPr>
              <w:noProof/>
            </w:rPr>
            <w:drawing>
              <wp:inline distT="0" distB="0" distL="0" distR="0" wp14:anchorId="607B6979" wp14:editId="509D9EA5">
                <wp:extent cx="5943600" cy="232981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2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301C3" w:rsidRDefault="005301C3"/>
    <w:sectPr w:rsidR="005301C3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07" w:rsidRDefault="00914C07">
      <w:pPr>
        <w:spacing w:after="0" w:line="240" w:lineRule="auto"/>
      </w:pPr>
      <w:r>
        <w:separator/>
      </w:r>
    </w:p>
  </w:endnote>
  <w:endnote w:type="continuationSeparator" w:id="0">
    <w:p w:rsidR="00914C07" w:rsidRDefault="0091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5301C3">
      <w:tc>
        <w:tcPr>
          <w:tcW w:w="2000" w:type="pct"/>
          <w:vAlign w:val="bottom"/>
        </w:tcPr>
        <w:p w:rsidR="005301C3" w:rsidRDefault="00914C07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EF8BE7E8855D4A389E940CB50A2D5FB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7D4369">
                <w:t>DANSKE BANK</w:t>
              </w:r>
            </w:sdtContent>
          </w:sdt>
        </w:p>
      </w:tc>
      <w:tc>
        <w:tcPr>
          <w:tcW w:w="1000" w:type="pct"/>
          <w:vAlign w:val="bottom"/>
        </w:tcPr>
        <w:p w:rsidR="005301C3" w:rsidRDefault="00E7735C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A7AD3"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5301C3" w:rsidRDefault="005301C3">
          <w:pPr>
            <w:pStyle w:val="Footer"/>
            <w:jc w:val="right"/>
          </w:pPr>
        </w:p>
      </w:tc>
    </w:tr>
  </w:tbl>
  <w:p w:rsidR="005301C3" w:rsidRDefault="005301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5301C3">
      <w:tc>
        <w:tcPr>
          <w:tcW w:w="2000" w:type="pct"/>
          <w:vAlign w:val="bottom"/>
        </w:tcPr>
        <w:p w:rsidR="005301C3" w:rsidRDefault="00914C07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EF8BE7E8855D4A389E940CB50A2D5FB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7D4369">
                <w:t>DANSKE BANK</w:t>
              </w:r>
            </w:sdtContent>
          </w:sdt>
        </w:p>
      </w:tc>
      <w:tc>
        <w:tcPr>
          <w:tcW w:w="1000" w:type="pct"/>
          <w:vAlign w:val="bottom"/>
        </w:tcPr>
        <w:p w:rsidR="005301C3" w:rsidRDefault="005301C3">
          <w:pPr>
            <w:pStyle w:val="Footer"/>
          </w:pPr>
        </w:p>
      </w:tc>
      <w:tc>
        <w:tcPr>
          <w:tcW w:w="2000" w:type="pct"/>
          <w:vAlign w:val="bottom"/>
        </w:tcPr>
        <w:p w:rsidR="005301C3" w:rsidRDefault="00914C07">
          <w:pPr>
            <w:pStyle w:val="Footer"/>
            <w:jc w:val="right"/>
          </w:pPr>
          <w:sdt>
            <w:sdtPr>
              <w:id w:val="1011334708"/>
              <w:placeholder>
                <w:docPart w:val="43975A5E9EC240D4939A92642F0ABC69"/>
              </w:placeholder>
              <w:temporary/>
              <w:showingPlcHdr/>
              <w15:appearance w15:val="hidden"/>
            </w:sdtPr>
            <w:sdtEndPr/>
            <w:sdtContent>
              <w:r w:rsidR="00E7735C">
                <w:t>CONFIDENTIAL</w:t>
              </w:r>
            </w:sdtContent>
          </w:sdt>
        </w:p>
      </w:tc>
    </w:tr>
  </w:tbl>
  <w:p w:rsidR="005301C3" w:rsidRDefault="00530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07" w:rsidRDefault="00914C07">
      <w:pPr>
        <w:spacing w:after="0" w:line="240" w:lineRule="auto"/>
      </w:pPr>
      <w:r>
        <w:separator/>
      </w:r>
    </w:p>
  </w:footnote>
  <w:footnote w:type="continuationSeparator" w:id="0">
    <w:p w:rsidR="00914C07" w:rsidRDefault="0091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C4" w:rsidRDefault="00CB1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44D1"/>
    <w:multiLevelType w:val="hybridMultilevel"/>
    <w:tmpl w:val="7198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B2E0D"/>
    <w:multiLevelType w:val="hybridMultilevel"/>
    <w:tmpl w:val="A9D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69"/>
    <w:rsid w:val="000A7AD3"/>
    <w:rsid w:val="00193DDE"/>
    <w:rsid w:val="00280EF4"/>
    <w:rsid w:val="00372F9E"/>
    <w:rsid w:val="003877DC"/>
    <w:rsid w:val="004252E2"/>
    <w:rsid w:val="005301C3"/>
    <w:rsid w:val="00636FAD"/>
    <w:rsid w:val="007D4369"/>
    <w:rsid w:val="00806335"/>
    <w:rsid w:val="00914C07"/>
    <w:rsid w:val="00BE1BC0"/>
    <w:rsid w:val="00CB14C4"/>
    <w:rsid w:val="00E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6EEC9"/>
  <w15:chartTrackingRefBased/>
  <w15:docId w15:val="{891948DC-976A-4569-950E-1ABB786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C4"/>
  </w:style>
  <w:style w:type="paragraph" w:styleId="ListParagraph">
    <w:name w:val="List Paragraph"/>
    <w:basedOn w:val="Normal"/>
    <w:uiPriority w:val="34"/>
    <w:unhideWhenUsed/>
    <w:qFormat/>
    <w:rsid w:val="000A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en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8BE7E8855D4A389E940CB50A2D5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FB96-1EE9-4AA5-B881-A36DBD5DA31A}"/>
      </w:docPartPr>
      <w:docPartBody>
        <w:p w:rsidR="00411499" w:rsidRDefault="00F448F5">
          <w:pPr>
            <w:pStyle w:val="EF8BE7E8855D4A389E940CB50A2D5FB9"/>
          </w:pPr>
          <w:r>
            <w:t>[Company Name]</w:t>
          </w:r>
        </w:p>
      </w:docPartBody>
    </w:docPart>
    <w:docPart>
      <w:docPartPr>
        <w:name w:val="BA58D4F08A26457A872CF0B7F590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2A07F-CB46-4901-8C7A-858F7C722ABF}"/>
      </w:docPartPr>
      <w:docPartBody>
        <w:p w:rsidR="00411499" w:rsidRDefault="00F448F5">
          <w:pPr>
            <w:pStyle w:val="BA58D4F08A26457A872CF0B7F5901A03"/>
          </w:pPr>
          <w:r>
            <w:t>elevator speech</w:t>
          </w:r>
        </w:p>
      </w:docPartBody>
    </w:docPart>
    <w:docPart>
      <w:docPartPr>
        <w:name w:val="4D0477542A4E44E1B8FBCAD95FEB9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D034-EAAC-44C9-82BA-E2D689B64247}"/>
      </w:docPartPr>
      <w:docPartBody>
        <w:p w:rsidR="00411499" w:rsidRDefault="00F448F5">
          <w:pPr>
            <w:pStyle w:val="4D0477542A4E44E1B8FBCAD95FEB9ED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1C3808922214227A9BADE04C2CBA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3635C-3559-4550-85DB-906AF94C0533}"/>
      </w:docPartPr>
      <w:docPartBody>
        <w:p w:rsidR="00411499" w:rsidRDefault="00F448F5">
          <w:pPr>
            <w:pStyle w:val="61C3808922214227A9BADE04C2CBA123"/>
          </w:pPr>
          <w:r>
            <w:t>[Presenter's name]</w:t>
          </w:r>
        </w:p>
      </w:docPartBody>
    </w:docPart>
    <w:docPart>
      <w:docPartPr>
        <w:name w:val="695DB53B897A4EEDB01E2D1D38B4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5167C-E569-40F5-A6FC-7FE05F6AA29B}"/>
      </w:docPartPr>
      <w:docPartBody>
        <w:p w:rsidR="00411499" w:rsidRDefault="00F448F5">
          <w:pPr>
            <w:pStyle w:val="695DB53B897A4EEDB01E2D1D38B49358"/>
          </w:pPr>
          <w:r>
            <w:t>Elevator Speech</w:t>
          </w:r>
        </w:p>
      </w:docPartBody>
    </w:docPart>
    <w:docPart>
      <w:docPartPr>
        <w:name w:val="92EFCF70B42C4FB0B161133655BE6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C94F4-9B8B-4654-B2A5-0F84F25E1D50}"/>
      </w:docPartPr>
      <w:docPartBody>
        <w:p w:rsidR="00411499" w:rsidRDefault="00F448F5">
          <w:pPr>
            <w:pStyle w:val="92EFCF70B42C4FB0B161133655BE6231"/>
          </w:pPr>
          <w:r>
            <w:rPr>
              <w:rStyle w:val="PlaceholderText"/>
            </w:rPr>
            <w:t>[Briefly state your company's qualifications.</w:t>
          </w:r>
          <w:r>
            <w:rPr>
              <w:rStyle w:val="PlaceholderText"/>
            </w:rPr>
            <w:br/>
            <w:t>EXAMPLE: We’ve been creating high-quality widgets for more than 100 years.]</w:t>
          </w:r>
        </w:p>
      </w:docPartBody>
    </w:docPart>
    <w:docPart>
      <w:docPartPr>
        <w:name w:val="43975A5E9EC240D4939A92642F0AB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4A74D-2232-455A-B585-CB3013366B38}"/>
      </w:docPartPr>
      <w:docPartBody>
        <w:p w:rsidR="00411499" w:rsidRDefault="00F448F5">
          <w:pPr>
            <w:pStyle w:val="43975A5E9EC240D4939A92642F0ABC69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F5"/>
    <w:rsid w:val="00411499"/>
    <w:rsid w:val="00494D33"/>
    <w:rsid w:val="00C15DCB"/>
    <w:rsid w:val="00E059CE"/>
    <w:rsid w:val="00F4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BE7E8855D4A389E940CB50A2D5FB9">
    <w:name w:val="EF8BE7E8855D4A389E940CB50A2D5FB9"/>
  </w:style>
  <w:style w:type="paragraph" w:customStyle="1" w:styleId="BA58D4F08A26457A872CF0B7F5901A03">
    <w:name w:val="BA58D4F08A26457A872CF0B7F5901A03"/>
  </w:style>
  <w:style w:type="paragraph" w:customStyle="1" w:styleId="AE7799041D3648F7A6B5CA9F1B759E36">
    <w:name w:val="AE7799041D3648F7A6B5CA9F1B759E36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4D0477542A4E44E1B8FBCAD95FEB9ED6">
    <w:name w:val="4D0477542A4E44E1B8FBCAD95FEB9ED6"/>
  </w:style>
  <w:style w:type="paragraph" w:customStyle="1" w:styleId="61C3808922214227A9BADE04C2CBA123">
    <w:name w:val="61C3808922214227A9BADE04C2CBA123"/>
  </w:style>
  <w:style w:type="paragraph" w:customStyle="1" w:styleId="695DB53B897A4EEDB01E2D1D38B49358">
    <w:name w:val="695DB53B897A4EEDB01E2D1D38B49358"/>
  </w:style>
  <w:style w:type="paragraph" w:customStyle="1" w:styleId="87188291D4E045A0B6B6C76D501FD937">
    <w:name w:val="87188291D4E045A0B6B6C76D501FD937"/>
  </w:style>
  <w:style w:type="paragraph" w:customStyle="1" w:styleId="8742787B4AF24F38B247B1E55D268BC0">
    <w:name w:val="8742787B4AF24F38B247B1E55D268BC0"/>
  </w:style>
  <w:style w:type="paragraph" w:customStyle="1" w:styleId="ABA8898192B24869BEE379385E2B7D5A">
    <w:name w:val="ABA8898192B24869BEE379385E2B7D5A"/>
  </w:style>
  <w:style w:type="paragraph" w:customStyle="1" w:styleId="92EFCF70B42C4FB0B161133655BE6231">
    <w:name w:val="92EFCF70B42C4FB0B161133655BE6231"/>
  </w:style>
  <w:style w:type="paragraph" w:customStyle="1" w:styleId="2B105D7B25A84934A8428D1C49116AF0">
    <w:name w:val="2B105D7B25A84934A8428D1C49116AF0"/>
  </w:style>
  <w:style w:type="paragraph" w:customStyle="1" w:styleId="5DDA50402C5C41CF8ECCA08CEBFA123B">
    <w:name w:val="5DDA50402C5C41CF8ECCA08CEBFA123B"/>
  </w:style>
  <w:style w:type="paragraph" w:customStyle="1" w:styleId="C5105AAA781643738D7244419BBB3074">
    <w:name w:val="C5105AAA781643738D7244419BBB3074"/>
  </w:style>
  <w:style w:type="paragraph" w:customStyle="1" w:styleId="F2EFB56B66EE47C98FB8DFF35362AF8B">
    <w:name w:val="F2EFB56B66EE47C98FB8DFF35362AF8B"/>
  </w:style>
  <w:style w:type="paragraph" w:customStyle="1" w:styleId="43975A5E9EC240D4939A92642F0ABC69">
    <w:name w:val="43975A5E9EC240D4939A92642F0AB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45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Web Server</vt:lpstr>
    </vt:vector>
  </TitlesOfParts>
  <Company>DANSKE BANK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Web Server</dc:title>
  <dc:creator>Eren Çetin</dc:creator>
  <cp:keywords/>
  <cp:lastModifiedBy>Eren Çetin</cp:lastModifiedBy>
  <cp:revision>8</cp:revision>
  <dcterms:created xsi:type="dcterms:W3CDTF">2017-06-18T09:16:00Z</dcterms:created>
  <dcterms:modified xsi:type="dcterms:W3CDTF">2017-06-18T11:37:00Z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